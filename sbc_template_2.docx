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Default="005A6D18" w:rsidP="0039084B">
      <w:pPr>
        <w:pStyle w:val="Ttulo"/>
      </w:pPr>
      <w:r w:rsidRPr="005A6D18">
        <w:t>Virtualização Do Ambiente De Desenvolvimento</w:t>
      </w:r>
    </w:p>
    <w:p w:rsidR="00EC49FE" w:rsidRPr="0039084B" w:rsidRDefault="005A6D18" w:rsidP="00B941C5">
      <w:pPr>
        <w:pStyle w:val="Author"/>
      </w:pPr>
      <w:r>
        <w:t>Gustavo Morini</w:t>
      </w:r>
      <w:r w:rsidR="00EC49FE" w:rsidRPr="0039084B">
        <w:rPr>
          <w:vertAlign w:val="superscript"/>
        </w:rPr>
        <w:t>1</w:t>
      </w:r>
      <w:r w:rsidR="00C03E0F">
        <w:t>, W</w:t>
      </w:r>
      <w:r w:rsidR="00507ACD">
        <w:t>illia</w:t>
      </w:r>
      <w:r w:rsidR="007A15A9">
        <w:t>m</w:t>
      </w:r>
      <w:r w:rsidR="00B941C5">
        <w:t xml:space="preserve"> Roberto Pelissari</w:t>
      </w:r>
      <w:r w:rsidR="00B941C5" w:rsidRPr="0039084B">
        <w:rPr>
          <w:vertAlign w:val="superscript"/>
        </w:rPr>
        <w:t>1</w:t>
      </w:r>
      <w:r w:rsidR="00C03E0F">
        <w:t xml:space="preserve">, </w:t>
      </w:r>
      <w:r w:rsidR="00B941C5">
        <w:t>Anderson Burnes</w:t>
      </w:r>
      <w:r w:rsidR="00B941C5" w:rsidRPr="0039084B">
        <w:rPr>
          <w:vertAlign w:val="superscript"/>
        </w:rPr>
        <w:t>1</w:t>
      </w:r>
    </w:p>
    <w:p w:rsidR="00556B9F" w:rsidRPr="00556B9F" w:rsidRDefault="00EC49FE" w:rsidP="005A6D18">
      <w:pPr>
        <w:spacing w:before="240"/>
        <w:jc w:val="center"/>
        <w:rPr>
          <w:lang w:val="en-US"/>
        </w:rPr>
      </w:pPr>
      <w:r w:rsidRPr="003C25DE">
        <w:rPr>
          <w:rStyle w:val="AddressChar"/>
          <w:vertAlign w:val="superscript"/>
        </w:rPr>
        <w:t>1</w:t>
      </w:r>
      <w:r w:rsidR="005A6D18" w:rsidRPr="005A6D18">
        <w:t xml:space="preserve"> </w:t>
      </w:r>
      <w:r w:rsidR="005A6D18" w:rsidRPr="005A6D18">
        <w:rPr>
          <w:rStyle w:val="AddressChar"/>
        </w:rPr>
        <w:t>Faculdade Alfa – Umuarama – PR – Brasil</w:t>
      </w:r>
    </w:p>
    <w:p w:rsidR="00EC49FE" w:rsidRPr="00273C2C" w:rsidRDefault="007A15A9" w:rsidP="00DF3087">
      <w:pPr>
        <w:pStyle w:val="Email"/>
        <w:sectPr w:rsidR="00EC49FE" w:rsidRPr="00273C2C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hyperlink r:id="rId12" w:history="1">
        <w:r w:rsidRPr="00273C2C">
          <w:rPr>
            <w:rStyle w:val="Hyperlink"/>
            <w:color w:val="000000" w:themeColor="text1"/>
            <w:u w:val="none"/>
          </w:rPr>
          <w:t>gustavommh@gmail.com</w:t>
        </w:r>
      </w:hyperlink>
      <w:r w:rsidRPr="00273C2C">
        <w:rPr>
          <w:color w:val="000000" w:themeColor="text1"/>
        </w:rPr>
        <w:t xml:space="preserve">, </w:t>
      </w:r>
      <w:hyperlink r:id="rId13" w:history="1">
        <w:r w:rsidRPr="00273C2C">
          <w:rPr>
            <w:rStyle w:val="Hyperlink"/>
            <w:color w:val="000000" w:themeColor="text1"/>
            <w:u w:val="none"/>
          </w:rPr>
          <w:t>wrpelissari@gmail.com</w:t>
        </w:r>
      </w:hyperlink>
      <w:r w:rsidRPr="00273C2C">
        <w:rPr>
          <w:color w:val="000000" w:themeColor="text1"/>
        </w:rPr>
        <w:t xml:space="preserve">, </w:t>
      </w:r>
      <w:r w:rsidR="004C06CB" w:rsidRPr="004C06CB">
        <w:rPr>
          <w:color w:val="000000" w:themeColor="text1"/>
        </w:rPr>
        <w:t>burnes@professorburnes.com</w:t>
      </w:r>
      <w:r w:rsidRPr="00273C2C">
        <w:t xml:space="preserve"> </w:t>
      </w:r>
    </w:p>
    <w:p w:rsidR="00EC49FE" w:rsidRDefault="00EC49FE" w:rsidP="00676E05">
      <w:pPr>
        <w:pStyle w:val="Abstract"/>
      </w:pPr>
      <w:r w:rsidRPr="00676E05">
        <w:rPr>
          <w:b/>
        </w:rPr>
        <w:lastRenderedPageBreak/>
        <w:t>Abstract.</w:t>
      </w:r>
      <w:r w:rsidRPr="00676E05">
        <w:t xml:space="preserve"> </w:t>
      </w:r>
      <w:r w:rsidR="005A6D18" w:rsidRPr="005A6D18">
        <w:t>This article describes some of the advantages of using virtualization with Docker in the development environment. Demonstrates its main commands and how to set up a functional environment for web development, making distinct environments communicate with each other in a complete and totally independent environment of the host operating system</w:t>
      </w:r>
      <w: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5A6D18" w:rsidRPr="005A6D18">
        <w:t>Este artigo descreve algumas vantagens de se utilizar a virtualização com Docker no ambiente de desenvolvimento. Demonstra seus principais comandos e como montar um ambiente funcional para o desenvolvimento web, fazendo ambientes distintos comunicarem entre si formando um ambiente completo e totalmente independente do sistema operacional hospedeiro</w:t>
      </w:r>
      <w:r w:rsidRPr="00676E05">
        <w:t>.</w:t>
      </w:r>
    </w:p>
    <w:p w:rsidR="00EC49FE" w:rsidRDefault="00EC49FE" w:rsidP="00EE70EF">
      <w:pPr>
        <w:pStyle w:val="Ttulo1"/>
      </w:pPr>
      <w:r>
        <w:t xml:space="preserve">1. </w:t>
      </w:r>
      <w:r w:rsidR="007920B8">
        <w:t>Introdução</w:t>
      </w:r>
    </w:p>
    <w:p w:rsidR="00EC49FE" w:rsidRDefault="005A6D18">
      <w:r>
        <w:tab/>
      </w:r>
      <w:r w:rsidR="007920B8">
        <w:t>(um resumo expandido do artigo)</w:t>
      </w:r>
    </w:p>
    <w:p w:rsidR="005525F6" w:rsidRDefault="005525F6" w:rsidP="005525F6">
      <w:r>
        <w:tab/>
      </w:r>
      <w:r w:rsidRPr="005A6D18">
        <w:t>Compreender as principais características para se criar um ambiente de desenvolvimento virtualizado, customizável com Docker e containers. Analisar como gerenciar os containers utilizando Docker, montar um ambiente de desenvolvimento Web funcional, configurar containers individuais interligados entre si, demonstrar o funcionamento de um projeto rodando dentro do ambiente virtual</w:t>
      </w:r>
      <w:r>
        <w:t>.</w:t>
      </w:r>
    </w:p>
    <w:p w:rsidR="005525F6" w:rsidRDefault="005525F6" w:rsidP="005525F6">
      <w:r>
        <w:tab/>
        <w:t>O ambiente de desenvolvimento se mostra muitas vez bem específico para cada tipo de projeto, configurar apenas uma vez e repassar para toda a equipe de trabalho funcionando exatamente igual em todas as máquinas, independente de sistema operacional vem a ser uma das justificativas de se usar Docker e containers.</w:t>
      </w:r>
    </w:p>
    <w:p w:rsidR="005525F6" w:rsidRDefault="005525F6" w:rsidP="005525F6">
      <w:r>
        <w:tab/>
        <w:t>Um ambiente convencional precisar ser totalmente refeito sempre que é preciso realizar uma manutenção na máquina hospedeira, dependendo da quantidade de elementos utilizados no ambiente de desenvolvimento essa pode ser uma tarefa árdua.</w:t>
      </w:r>
    </w:p>
    <w:p w:rsidR="005525F6" w:rsidRDefault="005525F6" w:rsidP="005525F6">
      <w:r>
        <w:tab/>
        <w:t>A virtualização com Docker chega com o intuito de simplificar esta tarefa, mantendo um nível profissional de segurança, confiabilidade e padronização, sendo para um único desenvolvedor ou uma grande equipe, facilmente customizável e replicável.</w:t>
      </w:r>
    </w:p>
    <w:p w:rsidR="005525F6" w:rsidRDefault="005525F6"/>
    <w:p w:rsidR="00EC49FE" w:rsidRDefault="00EC49FE" w:rsidP="005525F6">
      <w:pPr>
        <w:pStyle w:val="Ttulo1"/>
      </w:pPr>
      <w:r>
        <w:t xml:space="preserve">2. </w:t>
      </w:r>
      <w:r w:rsidR="007920B8">
        <w:t>Apresentação</w:t>
      </w:r>
    </w:p>
    <w:p w:rsidR="00AB6A0F" w:rsidRDefault="00AB6A0F" w:rsidP="009E7B66">
      <w:r>
        <w:tab/>
      </w:r>
      <w:r w:rsidRPr="00533CA3">
        <w:t>Segundo (Gomes &amp;</w:t>
      </w:r>
      <w:r>
        <w:t xml:space="preserve"> Souza, 2015), </w:t>
      </w:r>
      <w:r w:rsidRPr="001C2CC8">
        <w:rPr>
          <w:i/>
        </w:rPr>
        <w:t>Docker</w:t>
      </w:r>
      <w:r>
        <w:t xml:space="preserve"> é </w:t>
      </w:r>
      <w:r w:rsidRPr="00533CA3">
        <w:t xml:space="preserve">uma ferramenta que possibilita gerenciar aplicações distintas dentro de ambientes isolados denominados </w:t>
      </w:r>
      <w:r w:rsidRPr="001C2CC8">
        <w:rPr>
          <w:i/>
        </w:rPr>
        <w:t>containers</w:t>
      </w:r>
      <w:r w:rsidRPr="00533CA3">
        <w:t xml:space="preserve">. É uma alternativa para desenvolvedores criarem com rapidez e facilidade seu ambiente de </w:t>
      </w:r>
      <w:r w:rsidR="001C2CC8">
        <w:t>desenvolvimento e</w:t>
      </w:r>
      <w:r w:rsidRPr="00533CA3">
        <w:t xml:space="preserve"> realizar todas as tarefas rotineiras, inclusive testes com total segurança. A principal funcionalidade é proporcionar ambientes isolados dentro da </w:t>
      </w:r>
      <w:r w:rsidRPr="00533CA3">
        <w:lastRenderedPageBreak/>
        <w:t xml:space="preserve">mesma máquina, independente de sistema operacional, disponível localmente ou remotamente através de mapeamento de portas. </w:t>
      </w:r>
      <w:r w:rsidR="001C2CC8">
        <w:t xml:space="preserve"> </w:t>
      </w:r>
      <w:r w:rsidRPr="00533CA3">
        <w:t xml:space="preserve">(Henrique Rocha Silva &amp; — Licenciatura Orientador André Costa Drummond, 2017), descreve que um contêiner </w:t>
      </w:r>
      <w:r w:rsidRPr="001C2CC8">
        <w:rPr>
          <w:i/>
        </w:rPr>
        <w:t>Docker</w:t>
      </w:r>
      <w:r w:rsidRPr="00533CA3">
        <w:t xml:space="preserve"> basicamente, consiste em manter tudo o que é necessário para a aplicação ser executada, independente do sistema operacional nativo, compartilhando apenas o </w:t>
      </w:r>
      <w:r w:rsidRPr="00EC5C7D">
        <w:rPr>
          <w:i/>
        </w:rPr>
        <w:t>kernel</w:t>
      </w:r>
      <w:r w:rsidRPr="00533CA3">
        <w:t xml:space="preserve"> da máquina hospedeira, dentro do </w:t>
      </w:r>
      <w:r w:rsidRPr="001C2CC8">
        <w:rPr>
          <w:i/>
        </w:rPr>
        <w:t>container</w:t>
      </w:r>
      <w:r w:rsidRPr="00533CA3">
        <w:t xml:space="preserve"> existe o sistema operacional, configurações do usuário e metadados, no entanto a imagem </w:t>
      </w:r>
      <w:r w:rsidRPr="001C2CC8">
        <w:rPr>
          <w:i/>
        </w:rPr>
        <w:t>Docker</w:t>
      </w:r>
      <w:r w:rsidRPr="00533CA3">
        <w:t xml:space="preserve"> é somente leitura, criando assim uma nova instancia sempre que necessário. Quando o </w:t>
      </w:r>
      <w:r w:rsidRPr="001C2CC8">
        <w:rPr>
          <w:i/>
        </w:rPr>
        <w:t>Docker</w:t>
      </w:r>
      <w:r w:rsidRPr="00533CA3">
        <w:t xml:space="preserve"> inicia um </w:t>
      </w:r>
      <w:r w:rsidRPr="001C2CC8">
        <w:rPr>
          <w:i/>
        </w:rPr>
        <w:t>container</w:t>
      </w:r>
      <w:r w:rsidRPr="00533CA3">
        <w:t xml:space="preserve"> a partir de uma imagem ele adiciona uma camada de leitura e escrita na parte superior da imagem no qual a aplicação pode ser executada</w:t>
      </w:r>
      <w:r>
        <w:t>.</w:t>
      </w:r>
    </w:p>
    <w:p w:rsidR="00EC49FE" w:rsidRDefault="00603861" w:rsidP="00603861">
      <w:pPr>
        <w:pStyle w:val="Ttulo1"/>
      </w:pPr>
      <w:r>
        <w:t>3</w:t>
      </w:r>
      <w:r w:rsidR="00EC49FE">
        <w:t xml:space="preserve">. </w:t>
      </w:r>
      <w:r w:rsidR="007920B8">
        <w:t>Problematização</w:t>
      </w:r>
    </w:p>
    <w:p w:rsidR="007920B8" w:rsidRDefault="007920B8" w:rsidP="007920B8">
      <w:r>
        <w:tab/>
        <w:t xml:space="preserve">Quando pensamos em desenvolvimento web, com </w:t>
      </w:r>
      <w:r w:rsidRPr="00FB153F">
        <w:rPr>
          <w:i/>
        </w:rPr>
        <w:t>PHP</w:t>
      </w:r>
      <w:r>
        <w:t xml:space="preserve"> e </w:t>
      </w:r>
      <w:r w:rsidRPr="00FB153F">
        <w:rPr>
          <w:i/>
        </w:rPr>
        <w:t>MYSQL</w:t>
      </w:r>
      <w:r>
        <w:t xml:space="preserve">, precisamos de um servidor local que interprete os códigos </w:t>
      </w:r>
      <w:r w:rsidRPr="00FB153F">
        <w:rPr>
          <w:i/>
        </w:rPr>
        <w:t>PHP</w:t>
      </w:r>
      <w:r>
        <w:t>, além de um banco de dados local onde seja possível popular os dados da aplicação.</w:t>
      </w:r>
    </w:p>
    <w:p w:rsidR="00B57390" w:rsidRDefault="007920B8" w:rsidP="007920B8">
      <w:r>
        <w:tab/>
        <w:t xml:space="preserve">A instalação desses recursos pode ser um tanto trabalhoso, devido a utilizar várias tecnologias distintas, que trabalharem juntas, existem aplicativos como </w:t>
      </w:r>
      <w:r w:rsidRPr="00FB153F">
        <w:rPr>
          <w:i/>
        </w:rPr>
        <w:t>Xampp</w:t>
      </w:r>
      <w:r>
        <w:t xml:space="preserve">, </w:t>
      </w:r>
      <w:r w:rsidRPr="00FB153F">
        <w:rPr>
          <w:i/>
        </w:rPr>
        <w:t>WampServer</w:t>
      </w:r>
      <w:r>
        <w:t xml:space="preserve">, </w:t>
      </w:r>
      <w:r w:rsidRPr="00FB153F">
        <w:rPr>
          <w:i/>
        </w:rPr>
        <w:t>EasyPHP</w:t>
      </w:r>
      <w:r>
        <w:t>, que facilitam essa tarefa, porém não seria a alternativa ideal para um ambiente de desenvolvimento mais profissional.</w:t>
      </w:r>
    </w:p>
    <w:p w:rsidR="00EC49FE" w:rsidRDefault="007920B8" w:rsidP="007920B8">
      <w:r>
        <w:tab/>
        <w:t xml:space="preserve">Vamos montar com </w:t>
      </w:r>
      <w:r w:rsidRPr="00FB153F">
        <w:rPr>
          <w:i/>
        </w:rPr>
        <w:t>Docker</w:t>
      </w:r>
      <w:r>
        <w:t>, um ambiente de desenvolvimento profissional, rodando virtualmente os programas necessários para o aplicativo funcionar, de fácil manutenção e distribuição para outras pessoas da equipe, sendo recriado com apenas um comando</w:t>
      </w:r>
      <w:r w:rsidR="00D730A8">
        <w:t>.</w:t>
      </w:r>
    </w:p>
    <w:p w:rsidR="00EC49FE" w:rsidRDefault="00603861" w:rsidP="00603861">
      <w:pPr>
        <w:pStyle w:val="Ttulo1"/>
      </w:pPr>
      <w:r>
        <w:t>4</w:t>
      </w:r>
      <w:r w:rsidR="00EC49FE">
        <w:t xml:space="preserve">. </w:t>
      </w:r>
      <w:r w:rsidR="004B5AEF">
        <w:t>Metodologia</w:t>
      </w:r>
    </w:p>
    <w:p w:rsidR="00C913D9" w:rsidRPr="008E0F84" w:rsidRDefault="00533CA3" w:rsidP="004C38BE">
      <w:r w:rsidRPr="00533CA3">
        <w:t xml:space="preserve">Para a realização do estudo é necessário a instalação da ferramenta </w:t>
      </w:r>
      <w:r w:rsidRPr="00F86562">
        <w:rPr>
          <w:i/>
        </w:rPr>
        <w:t>Docker</w:t>
      </w:r>
      <w:r w:rsidRPr="00533CA3">
        <w:t xml:space="preserve"> e </w:t>
      </w:r>
      <w:r w:rsidRPr="00F86562">
        <w:rPr>
          <w:i/>
        </w:rPr>
        <w:t>Docker-Compose</w:t>
      </w:r>
      <w:r w:rsidRPr="00533CA3">
        <w:t>, que auxilia na orquestração do</w:t>
      </w:r>
      <w:r w:rsidR="00CD3B31">
        <w:t xml:space="preserve">s containers. Para os sistemas </w:t>
      </w:r>
      <w:r w:rsidRPr="00F86562">
        <w:rPr>
          <w:i/>
        </w:rPr>
        <w:t>Windows</w:t>
      </w:r>
      <w:r w:rsidRPr="00533CA3">
        <w:t xml:space="preserve"> e </w:t>
      </w:r>
      <w:r w:rsidRPr="00F86562">
        <w:rPr>
          <w:i/>
        </w:rPr>
        <w:t>Mac</w:t>
      </w:r>
      <w:r w:rsidRPr="00533CA3">
        <w:t xml:space="preserve"> existe um instalador pronto, já no caso dos sistemas baseados em </w:t>
      </w:r>
      <w:r w:rsidRPr="00F86562">
        <w:rPr>
          <w:i/>
        </w:rPr>
        <w:t>Linux</w:t>
      </w:r>
      <w:r w:rsidRPr="00533CA3">
        <w:t xml:space="preserve"> é possível instalar via terminal seguindo orientações do próprio site do desenvolvedor</w:t>
      </w:r>
      <w:r w:rsidR="00EC49FE">
        <w:t>.</w:t>
      </w:r>
      <w:r w:rsidR="008E0F84">
        <w:t xml:space="preserve"> Também foi utilizado uma aplicação de exemplo desenvolvida em </w:t>
      </w:r>
      <w:r w:rsidR="008E0F84" w:rsidRPr="008E0F84">
        <w:rPr>
          <w:i/>
        </w:rPr>
        <w:t>PHP</w:t>
      </w:r>
      <w:r w:rsidR="008E0F84">
        <w:t xml:space="preserve">, com ajuda do </w:t>
      </w:r>
      <w:r w:rsidR="008E0F84" w:rsidRPr="008E0F84">
        <w:rPr>
          <w:i/>
        </w:rPr>
        <w:t>framework</w:t>
      </w:r>
      <w:r w:rsidR="008E0F84">
        <w:t xml:space="preserve"> </w:t>
      </w:r>
      <w:r w:rsidR="008E0F84" w:rsidRPr="008E0F84">
        <w:rPr>
          <w:i/>
        </w:rPr>
        <w:t>Codeigniter</w:t>
      </w:r>
      <w:r w:rsidR="008E0F84">
        <w:t xml:space="preserve">, tendo uma </w:t>
      </w:r>
      <w:r w:rsidR="00D23250">
        <w:t>conexão</w:t>
      </w:r>
      <w:r w:rsidR="008E0F84">
        <w:t xml:space="preserve"> em </w:t>
      </w:r>
      <w:r w:rsidR="008E0F84">
        <w:rPr>
          <w:i/>
        </w:rPr>
        <w:t>MySql</w:t>
      </w:r>
      <w:r w:rsidR="00D23250">
        <w:t xml:space="preserve"> e utilizando o </w:t>
      </w:r>
      <w:r w:rsidR="00D23250">
        <w:rPr>
          <w:i/>
        </w:rPr>
        <w:t>PHPmyAdmin</w:t>
      </w:r>
      <w:r w:rsidR="00D23250">
        <w:t xml:space="preserve"> para gerenciamento do banco de dados</w:t>
      </w:r>
      <w:r w:rsidR="008E0F84">
        <w:t xml:space="preserve">. </w:t>
      </w:r>
    </w:p>
    <w:p w:rsidR="00C913D9" w:rsidRDefault="004B5AEF" w:rsidP="00C913D9">
      <w:pPr>
        <w:pStyle w:val="Ttulo1"/>
      </w:pPr>
      <w:r>
        <w:t>5</w:t>
      </w:r>
      <w:r w:rsidR="00C913D9">
        <w:t xml:space="preserve">. </w:t>
      </w:r>
      <w:r>
        <w:t>Resultados</w:t>
      </w:r>
    </w:p>
    <w:p w:rsidR="00026817" w:rsidRDefault="00635E55" w:rsidP="005525F6">
      <w:pPr>
        <w:rPr>
          <w:color w:val="000000" w:themeColor="text1"/>
        </w:rPr>
      </w:pPr>
      <w:bookmarkStart w:id="0" w:name="_GoBack"/>
      <w:bookmarkEnd w:id="0"/>
      <w:r w:rsidRPr="00635E55">
        <w:rPr>
          <w:color w:val="000000" w:themeColor="text1"/>
        </w:rPr>
        <w:t>Assim</w:t>
      </w:r>
      <w:r>
        <w:rPr>
          <w:color w:val="000000" w:themeColor="text1"/>
        </w:rPr>
        <w:t xml:space="preserve"> que instalado </w:t>
      </w:r>
      <w:r w:rsidR="002B6CD9">
        <w:rPr>
          <w:color w:val="000000" w:themeColor="text1"/>
        </w:rPr>
        <w:t>a ferramenta</w:t>
      </w:r>
      <w:r>
        <w:rPr>
          <w:color w:val="000000" w:themeColor="text1"/>
        </w:rPr>
        <w:t xml:space="preserve"> </w:t>
      </w:r>
      <w:r w:rsidRPr="002B6CD9">
        <w:rPr>
          <w:i/>
          <w:color w:val="000000" w:themeColor="text1"/>
        </w:rPr>
        <w:t>Docker</w:t>
      </w:r>
      <w:r>
        <w:rPr>
          <w:color w:val="000000" w:themeColor="text1"/>
        </w:rPr>
        <w:t xml:space="preserve"> é possível utilizar seus comandos diretamente no terminal do sistema, a (tabela 1) referência a função e</w:t>
      </w:r>
      <w:r w:rsidR="00C95469">
        <w:rPr>
          <w:color w:val="000000" w:themeColor="text1"/>
        </w:rPr>
        <w:t xml:space="preserve"> seu</w:t>
      </w:r>
      <w:r>
        <w:rPr>
          <w:color w:val="000000" w:themeColor="text1"/>
        </w:rPr>
        <w:t xml:space="preserve"> </w:t>
      </w:r>
      <w:r w:rsidR="00C95469">
        <w:rPr>
          <w:color w:val="000000" w:themeColor="text1"/>
        </w:rPr>
        <w:t>respectivo</w:t>
      </w:r>
      <w:r>
        <w:rPr>
          <w:color w:val="000000" w:themeColor="text1"/>
        </w:rPr>
        <w:t xml:space="preserve"> comando no terminal, primeiramente vamos verificar </w:t>
      </w:r>
      <w:r w:rsidR="00AD7129">
        <w:rPr>
          <w:color w:val="000000" w:themeColor="text1"/>
        </w:rPr>
        <w:t>se a instalação foi realizada corretamente exibindo a verão instalada no sistema</w:t>
      </w:r>
      <w:r>
        <w:rPr>
          <w:color w:val="000000" w:themeColor="text1"/>
        </w:rPr>
        <w:t xml:space="preserve">. </w:t>
      </w:r>
      <w:r w:rsidR="00AD7129">
        <w:rPr>
          <w:color w:val="000000" w:themeColor="text1"/>
        </w:rPr>
        <w:t>Assim p</w:t>
      </w:r>
      <w:r>
        <w:rPr>
          <w:color w:val="000000" w:themeColor="text1"/>
        </w:rPr>
        <w:t>odemos então criar o container à partir de uma imagem</w:t>
      </w:r>
      <w:r w:rsidR="00AD7129">
        <w:rPr>
          <w:color w:val="000000" w:themeColor="text1"/>
        </w:rPr>
        <w:t xml:space="preserve"> base,</w:t>
      </w:r>
      <w:r>
        <w:rPr>
          <w:color w:val="000000" w:themeColor="text1"/>
        </w:rPr>
        <w:t xml:space="preserve"> no caso o banco</w:t>
      </w:r>
      <w:r w:rsidR="00AD7129">
        <w:rPr>
          <w:color w:val="000000" w:themeColor="text1"/>
        </w:rPr>
        <w:t xml:space="preserve"> de dados</w:t>
      </w:r>
      <w:r>
        <w:rPr>
          <w:color w:val="000000" w:themeColor="text1"/>
        </w:rPr>
        <w:t xml:space="preserve"> </w:t>
      </w:r>
      <w:r w:rsidRPr="002C5B1E">
        <w:rPr>
          <w:i/>
          <w:color w:val="000000" w:themeColor="text1"/>
        </w:rPr>
        <w:t>mariadb</w:t>
      </w:r>
      <w:r>
        <w:rPr>
          <w:color w:val="000000" w:themeColor="text1"/>
        </w:rPr>
        <w:t>, neste comando se define o</w:t>
      </w:r>
      <w:r w:rsidR="00026817">
        <w:rPr>
          <w:color w:val="000000" w:themeColor="text1"/>
        </w:rPr>
        <w:t xml:space="preserve"> modo de execução,</w:t>
      </w:r>
      <w:r>
        <w:rPr>
          <w:color w:val="000000" w:themeColor="text1"/>
        </w:rPr>
        <w:t xml:space="preserve"> nome e senha de </w:t>
      </w:r>
      <w:r w:rsidRPr="00026817">
        <w:rPr>
          <w:i/>
          <w:color w:val="000000" w:themeColor="text1"/>
        </w:rPr>
        <w:t>root</w:t>
      </w:r>
      <w:r>
        <w:rPr>
          <w:color w:val="000000" w:themeColor="text1"/>
        </w:rPr>
        <w:t xml:space="preserve"> para o novo container. </w:t>
      </w:r>
    </w:p>
    <w:p w:rsidR="00635E55" w:rsidRPr="00635E55" w:rsidRDefault="00026817" w:rsidP="005525F6">
      <w:pPr>
        <w:rPr>
          <w:color w:val="000000" w:themeColor="text1"/>
        </w:rPr>
      </w:pPr>
      <w:r>
        <w:rPr>
          <w:color w:val="000000" w:themeColor="text1"/>
        </w:rPr>
        <w:tab/>
      </w:r>
      <w:r w:rsidR="00635E55">
        <w:rPr>
          <w:color w:val="000000" w:themeColor="text1"/>
        </w:rPr>
        <w:t xml:space="preserve">Quando se utiliza o termo </w:t>
      </w:r>
      <w:r w:rsidR="00635E55" w:rsidRPr="00635E55">
        <w:rPr>
          <w:i/>
          <w:color w:val="000000" w:themeColor="text1"/>
        </w:rPr>
        <w:t>run</w:t>
      </w:r>
      <w:r w:rsidR="00635E55">
        <w:rPr>
          <w:color w:val="000000" w:themeColor="text1"/>
        </w:rPr>
        <w:t xml:space="preserve"> sempre </w:t>
      </w:r>
      <w:r>
        <w:rPr>
          <w:color w:val="000000" w:themeColor="text1"/>
        </w:rPr>
        <w:t>criará</w:t>
      </w:r>
      <w:r w:rsidR="00635E55">
        <w:rPr>
          <w:color w:val="000000" w:themeColor="text1"/>
        </w:rPr>
        <w:t xml:space="preserve"> um novo container, após a criação podemos lista</w:t>
      </w:r>
      <w:r>
        <w:rPr>
          <w:color w:val="000000" w:themeColor="text1"/>
        </w:rPr>
        <w:t>-los para mais</w:t>
      </w:r>
      <w:r w:rsidR="00635E55">
        <w:rPr>
          <w:color w:val="000000" w:themeColor="text1"/>
        </w:rPr>
        <w:t xml:space="preserve"> detalhe, é possível acessa-lo e rodar comandos específicos dentro dele</w:t>
      </w:r>
      <w:r w:rsidR="00B61842">
        <w:rPr>
          <w:color w:val="000000" w:themeColor="text1"/>
        </w:rPr>
        <w:t>s</w:t>
      </w:r>
      <w:r w:rsidR="00635E55">
        <w:rPr>
          <w:color w:val="000000" w:themeColor="text1"/>
        </w:rPr>
        <w:t xml:space="preserve">, inspecionar a fundo </w:t>
      </w:r>
      <w:r w:rsidR="00B61842">
        <w:rPr>
          <w:color w:val="000000" w:themeColor="text1"/>
        </w:rPr>
        <w:t>mostrando todas as informações referentes a ele</w:t>
      </w:r>
      <w:r w:rsidR="00635E55">
        <w:rPr>
          <w:color w:val="000000" w:themeColor="text1"/>
        </w:rPr>
        <w:t xml:space="preserve"> com o comando </w:t>
      </w:r>
      <w:r w:rsidR="00635E55" w:rsidRPr="00635E55">
        <w:rPr>
          <w:i/>
          <w:color w:val="000000" w:themeColor="text1"/>
        </w:rPr>
        <w:t>inspect</w:t>
      </w:r>
      <w:r w:rsidR="00B61842">
        <w:rPr>
          <w:color w:val="000000" w:themeColor="text1"/>
        </w:rPr>
        <w:t>.</w:t>
      </w:r>
      <w:r w:rsidR="00635E55">
        <w:rPr>
          <w:color w:val="000000" w:themeColor="text1"/>
        </w:rPr>
        <w:t xml:space="preserve"> </w:t>
      </w:r>
      <w:r w:rsidR="00B61842">
        <w:rPr>
          <w:color w:val="000000" w:themeColor="text1"/>
        </w:rPr>
        <w:t>P</w:t>
      </w:r>
      <w:r w:rsidR="00635E55">
        <w:rPr>
          <w:color w:val="000000" w:themeColor="text1"/>
        </w:rPr>
        <w:t>arar sua execução, inicia-lo sem a necessidade de cria-lo novamente, listar todos os containers criados na máquina e remove-los se necessário.</w:t>
      </w:r>
    </w:p>
    <w:p w:rsidR="006D1325" w:rsidRDefault="006D1325" w:rsidP="006D1325">
      <w:pPr>
        <w:pStyle w:val="Legenda"/>
      </w:pPr>
    </w:p>
    <w:p w:rsidR="006D1325" w:rsidRPr="006D1325" w:rsidRDefault="006D1325" w:rsidP="006D1325">
      <w:pPr>
        <w:pStyle w:val="Legenda"/>
      </w:pPr>
      <w:r>
        <w:t>Tabela</w:t>
      </w:r>
      <w:r w:rsidRPr="004C38BE">
        <w:t xml:space="preserve"> 1. </w:t>
      </w:r>
      <w:r>
        <w:t>Comandos Docker.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58"/>
        <w:gridCol w:w="4637"/>
      </w:tblGrid>
      <w:tr w:rsidR="006D1325" w:rsidTr="006D1325">
        <w:tc>
          <w:tcPr>
            <w:tcW w:w="3858" w:type="dxa"/>
            <w:shd w:val="clear" w:color="auto" w:fill="D5DCE4" w:themeFill="text2" w:themeFillTint="33"/>
            <w:vAlign w:val="center"/>
          </w:tcPr>
          <w:p w:rsidR="006D1325" w:rsidRDefault="006D1325" w:rsidP="006D1325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Função</w:t>
            </w:r>
          </w:p>
        </w:tc>
        <w:tc>
          <w:tcPr>
            <w:tcW w:w="4637" w:type="dxa"/>
            <w:shd w:val="clear" w:color="auto" w:fill="D5DCE4" w:themeFill="text2" w:themeFillTint="33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Comando terminal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Verificar Instalação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141C8A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-</w:t>
            </w:r>
            <w:r w:rsidR="00141C8A" w:rsidRPr="006646FA">
              <w:rPr>
                <w:rFonts w:ascii="Arial" w:hAnsi="Arial" w:cs="Arial"/>
                <w:i/>
                <w:color w:val="000000"/>
              </w:rPr>
              <w:t>-version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Criar um container à partir de uma imagem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0E683F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run -d --name teste-</w:t>
            </w:r>
            <w:r w:rsidR="000E683F" w:rsidRPr="006646FA">
              <w:rPr>
                <w:rFonts w:ascii="Arial" w:hAnsi="Arial" w:cs="Arial"/>
                <w:i/>
                <w:color w:val="000000"/>
              </w:rPr>
              <w:t>db</w:t>
            </w:r>
            <w:r w:rsidRPr="006646FA">
              <w:rPr>
                <w:rFonts w:ascii="Arial" w:hAnsi="Arial" w:cs="Arial"/>
                <w:i/>
                <w:color w:val="000000"/>
              </w:rPr>
              <w:t xml:space="preserve"> -e MARIADB_ROOT_PASSWORD=mypass mariadb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Verifica containers em execução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6D1325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container ls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Acessar terminal do container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0E683F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exec -it teste-db bash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Acessar o mysql dentro do container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6D1325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mysql -u root -p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Inspecionar o container em execução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0E683F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inspect teste-db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Parar o container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0E683F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container stop teste-db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Iniciar novamente o container criado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0E683F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container start teste-db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Listar todos os containers existentes na máquina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6D1325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container ls -a</w:t>
            </w:r>
          </w:p>
        </w:tc>
      </w:tr>
      <w:tr w:rsidR="006D1325" w:rsidTr="006D1325">
        <w:tc>
          <w:tcPr>
            <w:tcW w:w="3858" w:type="dxa"/>
            <w:vAlign w:val="center"/>
          </w:tcPr>
          <w:p w:rsidR="006D1325" w:rsidRDefault="006D1325" w:rsidP="006D132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Remover o container</w:t>
            </w:r>
          </w:p>
        </w:tc>
        <w:tc>
          <w:tcPr>
            <w:tcW w:w="4637" w:type="dxa"/>
            <w:vAlign w:val="center"/>
          </w:tcPr>
          <w:p w:rsidR="006D1325" w:rsidRPr="006646FA" w:rsidRDefault="006D1325" w:rsidP="000E683F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6646FA">
              <w:rPr>
                <w:rFonts w:ascii="Arial" w:hAnsi="Arial" w:cs="Arial"/>
                <w:i/>
                <w:color w:val="000000"/>
              </w:rPr>
              <w:t>docker container rm teste-db</w:t>
            </w:r>
          </w:p>
        </w:tc>
      </w:tr>
    </w:tbl>
    <w:p w:rsidR="006D1325" w:rsidRDefault="006D1325" w:rsidP="006D1325">
      <w:pPr>
        <w:pStyle w:val="Figure"/>
      </w:pPr>
    </w:p>
    <w:p w:rsidR="006D1325" w:rsidRDefault="006D1325" w:rsidP="005525F6"/>
    <w:p w:rsidR="005525F6" w:rsidRDefault="006D1325" w:rsidP="005525F6">
      <w:r>
        <w:tab/>
      </w:r>
      <w:r w:rsidR="005525F6">
        <w:t xml:space="preserve">Este são os passos básicos para criação e gerenciamento de um container com </w:t>
      </w:r>
      <w:r w:rsidR="005525F6" w:rsidRPr="007B715F">
        <w:rPr>
          <w:i/>
        </w:rPr>
        <w:t>Docker</w:t>
      </w:r>
      <w:r w:rsidR="005525F6">
        <w:t xml:space="preserve">, poderíamos criar mais de um contêiner e interligá-los, mas seria algo muito verboso que não tem a necessidade, ainda mais que a proposta é facilitar a </w:t>
      </w:r>
      <w:r w:rsidR="00D93B02">
        <w:t>experiência</w:t>
      </w:r>
      <w:r w:rsidR="005525F6">
        <w:t xml:space="preserve"> do desenvolvedor, assim vamos utilizar para criar o ambiente completo o </w:t>
      </w:r>
      <w:r w:rsidR="005525F6" w:rsidRPr="007B715F">
        <w:rPr>
          <w:i/>
        </w:rPr>
        <w:t>Docker-compose</w:t>
      </w:r>
      <w:r w:rsidR="005525F6">
        <w:t>, que à partir de uma lista de comandos interpre</w:t>
      </w:r>
      <w:r w:rsidR="007B715F">
        <w:t xml:space="preserve">ta e passa para o </w:t>
      </w:r>
      <w:r w:rsidR="007B715F" w:rsidRPr="007B715F">
        <w:rPr>
          <w:i/>
        </w:rPr>
        <w:t>D</w:t>
      </w:r>
      <w:r w:rsidR="005525F6" w:rsidRPr="007B715F">
        <w:rPr>
          <w:i/>
        </w:rPr>
        <w:t>ocker</w:t>
      </w:r>
      <w:r w:rsidR="005525F6">
        <w:t xml:space="preserve"> executá-los de maneira simples. </w:t>
      </w:r>
    </w:p>
    <w:p w:rsidR="005525F6" w:rsidRDefault="009E57B2" w:rsidP="005525F6">
      <w:r>
        <w:tab/>
      </w:r>
      <w:r w:rsidR="005525F6">
        <w:t>Dentro de uma pasta vazia vamos criar um arquivo “</w:t>
      </w:r>
      <w:r w:rsidR="005525F6" w:rsidRPr="00B05C36">
        <w:rPr>
          <w:i/>
        </w:rPr>
        <w:t>docker-compose.yml</w:t>
      </w:r>
      <w:r w:rsidR="005525F6">
        <w:t>” este será responsável por subir nossos serviços, o arquivo depende de uma endentação correta para compreender em qual camada estão os comandos e como interpretá-los.</w:t>
      </w:r>
    </w:p>
    <w:p w:rsidR="005525F6" w:rsidRDefault="005525F6" w:rsidP="005525F6"/>
    <w:p w:rsidR="005525F6" w:rsidRDefault="005525F6" w:rsidP="005525F6">
      <w:pPr>
        <w:pStyle w:val="Figure"/>
      </w:pPr>
      <w:r>
        <w:lastRenderedPageBreak/>
        <w:drawing>
          <wp:inline distT="0" distB="0" distL="0" distR="0" wp14:anchorId="54C5E906" wp14:editId="47896970">
            <wp:extent cx="2386375" cy="3235325"/>
            <wp:effectExtent l="19050" t="19050" r="13970" b="222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75" cy="32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5F6" w:rsidRDefault="005525F6" w:rsidP="005525F6">
      <w:pPr>
        <w:pStyle w:val="Legenda"/>
      </w:pPr>
      <w:r w:rsidRPr="004C38BE">
        <w:t>Figura 1. Estrutura do arquivo docker-compose.yml</w:t>
      </w:r>
      <w:r>
        <w:t>.</w:t>
      </w:r>
    </w:p>
    <w:p w:rsidR="005525F6" w:rsidRDefault="005525F6" w:rsidP="005525F6">
      <w:r>
        <w:t>A figura 01 mostra como a organização é feita, a endentação é fundamental para este tipo de arquivo, através dela que define como cada comando deve ser interpretado, inicia com a versão dos comandos, após os serviços a serem criados, “db” é o nome do serviço, pode ser qualquer um, usamos db para ficar mais didático, “image” é qual imagem o docker vai procurar para espelhar e criar o container db, “environment” são as variáveis globais que podemos passar no momento da estanciação, no caso define a senha de root para “mypass”. Próximo serviço “admin” referencia a imagem do “phpmyadmin”, realizando um mapeamento de portas para não haver conflito com o app, sua variável global é “PMA_HOST” que define o nome do host que irá se conectar, perceba que é o mesmo nome do serviço de banco de dados criado acima, “links” apenas define que irá se conectar com o serviço db. Já o serviço “app” é a nossa aplicação, utilizando a imagem do framework que já tem o ambiente pré-configurado, define a porta a ser utilizada local e virtual, “volumes” é muito importante, define onde irão ficar os arquivos localmente sendo espelhados dentro do container, e novamente diz para se conectar com o serviço db.</w:t>
      </w:r>
    </w:p>
    <w:p w:rsidR="00A32E25" w:rsidRDefault="005525F6" w:rsidP="005525F6">
      <w:r>
        <w:tab/>
      </w:r>
      <w:r w:rsidR="009E57B2">
        <w:t xml:space="preserve">No mesmo diretório criamos a pasta </w:t>
      </w:r>
      <w:r w:rsidR="009E57B2" w:rsidRPr="009E57B2">
        <w:rPr>
          <w:i/>
        </w:rPr>
        <w:t>myapp</w:t>
      </w:r>
      <w:r>
        <w:t xml:space="preserve"> nela vamos colocar os arquivos da aplicação. </w:t>
      </w:r>
      <w:r w:rsidR="004F0DA2">
        <w:t>Dentro da</w:t>
      </w:r>
      <w:r>
        <w:t xml:space="preserve"> aplicação existe o arquivo de </w:t>
      </w:r>
      <w:r w:rsidR="004F0DA2">
        <w:t xml:space="preserve">configuração do </w:t>
      </w:r>
      <w:r>
        <w:t xml:space="preserve">banco de dados </w:t>
      </w:r>
      <w:r w:rsidR="004F0DA2">
        <w:t xml:space="preserve">chamado </w:t>
      </w:r>
      <w:r w:rsidR="004F0DA2" w:rsidRPr="004F0DA2">
        <w:rPr>
          <w:i/>
        </w:rPr>
        <w:t>database.php</w:t>
      </w:r>
      <w:r w:rsidR="004F0DA2">
        <w:rPr>
          <w:i/>
        </w:rPr>
        <w:t xml:space="preserve"> </w:t>
      </w:r>
      <w:r>
        <w:t xml:space="preserve">onde devemos </w:t>
      </w:r>
      <w:r w:rsidR="00176622">
        <w:t>preencher os dados</w:t>
      </w:r>
      <w:r>
        <w:t xml:space="preserve"> de acordo com o </w:t>
      </w:r>
      <w:r w:rsidR="004F0DA2">
        <w:t>serviço</w:t>
      </w:r>
      <w:r>
        <w:t xml:space="preserve"> </w:t>
      </w:r>
      <w:r w:rsidRPr="00176622">
        <w:rPr>
          <w:i/>
        </w:rPr>
        <w:t>bd</w:t>
      </w:r>
      <w:r w:rsidR="004F0DA2">
        <w:t xml:space="preserve"> do arquivo </w:t>
      </w:r>
      <w:r w:rsidR="004F0DA2">
        <w:rPr>
          <w:i/>
        </w:rPr>
        <w:t>docker-compose.yml</w:t>
      </w:r>
      <w:r w:rsidR="00176622">
        <w:t xml:space="preserve"> como demostrado na (figura 2).</w:t>
      </w:r>
    </w:p>
    <w:p w:rsidR="002B6CD9" w:rsidRDefault="002B6CD9" w:rsidP="005525F6"/>
    <w:p w:rsidR="00A32E25" w:rsidRDefault="00A32E25" w:rsidP="00A32E25">
      <w:pPr>
        <w:pStyle w:val="Figure"/>
      </w:pPr>
      <w:r>
        <w:drawing>
          <wp:inline distT="0" distB="0" distL="0" distR="0" wp14:anchorId="41AC7C65" wp14:editId="112D005E">
            <wp:extent cx="2423160" cy="684073"/>
            <wp:effectExtent l="19050" t="19050" r="15240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9" cy="714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25" w:rsidRDefault="00A32E25" w:rsidP="00A32E25">
      <w:pPr>
        <w:jc w:val="center"/>
      </w:pPr>
      <w:r w:rsidRPr="004C38BE">
        <w:rPr>
          <w:rFonts w:ascii="Helvetica" w:hAnsi="Helvetica"/>
          <w:b/>
          <w:bCs/>
          <w:sz w:val="20"/>
        </w:rPr>
        <w:t xml:space="preserve">Figura 2. </w:t>
      </w:r>
      <w:r>
        <w:rPr>
          <w:rFonts w:ascii="Helvetica" w:hAnsi="Helvetica"/>
          <w:b/>
          <w:bCs/>
          <w:sz w:val="20"/>
        </w:rPr>
        <w:t>Arquivo database.php</w:t>
      </w:r>
      <w:r w:rsidRPr="004C38BE">
        <w:rPr>
          <w:rFonts w:ascii="Helvetica" w:hAnsi="Helvetica"/>
          <w:b/>
          <w:bCs/>
          <w:sz w:val="20"/>
        </w:rPr>
        <w:t>.</w:t>
      </w:r>
    </w:p>
    <w:p w:rsidR="00A32E25" w:rsidRDefault="00A32E25" w:rsidP="005525F6"/>
    <w:p w:rsidR="00A32E25" w:rsidRPr="00A32E25" w:rsidRDefault="00A32E25" w:rsidP="00A32E25">
      <w:r>
        <w:lastRenderedPageBreak/>
        <w:tab/>
      </w:r>
      <w:r>
        <w:tab/>
        <w:t xml:space="preserve">Neste momento é possível iniciar nossos serviços descritos no </w:t>
      </w:r>
      <w:r>
        <w:rPr>
          <w:i/>
        </w:rPr>
        <w:t>docker-compose.yml</w:t>
      </w:r>
      <w:r>
        <w:t xml:space="preserve">, seguindo a (tabela 2) é possível acompanhar a função e cada comando executado no terminal, vamos iniciar os containers, onde uma primeira execução é feita buscando na nuvem as imagens referenciadas, sua primeira execução pode demorar um pouco de acordo com a conexão e a quantidade de imagens a serem baixadas, após isso a iniciação é feita em poucos segundos. Após concluir vamos listar os containers exibindo detalhes como nome, id e portas onde estão rodando. O </w:t>
      </w:r>
      <w:r>
        <w:rPr>
          <w:i/>
        </w:rPr>
        <w:t>docker-compose</w:t>
      </w:r>
      <w:r>
        <w:t xml:space="preserve"> já inicia para e remove todos os containers de uma só vez com apenas um comando.</w:t>
      </w:r>
    </w:p>
    <w:p w:rsidR="005525F6" w:rsidRDefault="005525F6" w:rsidP="005525F6"/>
    <w:p w:rsidR="00E02863" w:rsidRPr="006D1325" w:rsidRDefault="00E02863" w:rsidP="00E02863">
      <w:pPr>
        <w:pStyle w:val="Legenda"/>
      </w:pPr>
      <w:r>
        <w:t>Tabela</w:t>
      </w:r>
      <w:r w:rsidRPr="004C38BE">
        <w:t xml:space="preserve"> </w:t>
      </w:r>
      <w:r>
        <w:t>2</w:t>
      </w:r>
      <w:r w:rsidRPr="004C38BE">
        <w:t xml:space="preserve">. </w:t>
      </w:r>
      <w:r>
        <w:t>Comandos Docker-compose.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58"/>
        <w:gridCol w:w="4637"/>
      </w:tblGrid>
      <w:tr w:rsidR="00E02863" w:rsidTr="0016333B">
        <w:tc>
          <w:tcPr>
            <w:tcW w:w="3858" w:type="dxa"/>
            <w:shd w:val="clear" w:color="auto" w:fill="D5DCE4" w:themeFill="text2" w:themeFillTint="33"/>
            <w:vAlign w:val="center"/>
          </w:tcPr>
          <w:p w:rsidR="00E02863" w:rsidRDefault="00E02863" w:rsidP="0016333B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Função</w:t>
            </w:r>
          </w:p>
        </w:tc>
        <w:tc>
          <w:tcPr>
            <w:tcW w:w="4637" w:type="dxa"/>
            <w:shd w:val="clear" w:color="auto" w:fill="D5DCE4" w:themeFill="text2" w:themeFillTint="33"/>
            <w:vAlign w:val="center"/>
          </w:tcPr>
          <w:p w:rsidR="00E02863" w:rsidRDefault="00E02863" w:rsidP="0016333B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Comando terminal</w:t>
            </w:r>
          </w:p>
        </w:tc>
      </w:tr>
      <w:tr w:rsidR="00E02863" w:rsidTr="0016333B">
        <w:tc>
          <w:tcPr>
            <w:tcW w:w="3858" w:type="dxa"/>
            <w:vAlign w:val="center"/>
          </w:tcPr>
          <w:p w:rsidR="00E02863" w:rsidRDefault="00E02863" w:rsidP="00E0286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Iniciar</w:t>
            </w:r>
            <w:r w:rsidR="00A32E25">
              <w:rPr>
                <w:rFonts w:ascii="Arial" w:hAnsi="Arial" w:cs="Arial"/>
                <w:color w:val="000000"/>
              </w:rPr>
              <w:t xml:space="preserve"> todos</w:t>
            </w:r>
            <w:r>
              <w:rPr>
                <w:rFonts w:ascii="Arial" w:hAnsi="Arial" w:cs="Arial"/>
                <w:color w:val="000000"/>
              </w:rPr>
              <w:t xml:space="preserve"> os containers</w:t>
            </w:r>
          </w:p>
        </w:tc>
        <w:tc>
          <w:tcPr>
            <w:tcW w:w="4637" w:type="dxa"/>
            <w:vAlign w:val="center"/>
          </w:tcPr>
          <w:p w:rsidR="00E02863" w:rsidRPr="00ED51D3" w:rsidRDefault="00E02863" w:rsidP="0016333B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ED51D3">
              <w:rPr>
                <w:rFonts w:ascii="Arial" w:hAnsi="Arial" w:cs="Arial"/>
                <w:i/>
                <w:color w:val="000000"/>
              </w:rPr>
              <w:t>docker-compose up -d</w:t>
            </w:r>
          </w:p>
        </w:tc>
      </w:tr>
      <w:tr w:rsidR="00E02863" w:rsidTr="0016333B">
        <w:tc>
          <w:tcPr>
            <w:tcW w:w="3858" w:type="dxa"/>
            <w:vAlign w:val="center"/>
          </w:tcPr>
          <w:p w:rsidR="00E02863" w:rsidRDefault="00E02863" w:rsidP="0016333B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Listar</w:t>
            </w:r>
            <w:r w:rsidR="00A32E25">
              <w:rPr>
                <w:rFonts w:ascii="Arial" w:hAnsi="Arial" w:cs="Arial"/>
                <w:color w:val="000000"/>
              </w:rPr>
              <w:t xml:space="preserve"> todos</w:t>
            </w:r>
            <w:r>
              <w:rPr>
                <w:rFonts w:ascii="Arial" w:hAnsi="Arial" w:cs="Arial"/>
                <w:color w:val="000000"/>
              </w:rPr>
              <w:t xml:space="preserve"> os containers</w:t>
            </w:r>
          </w:p>
        </w:tc>
        <w:tc>
          <w:tcPr>
            <w:tcW w:w="4637" w:type="dxa"/>
            <w:vAlign w:val="center"/>
          </w:tcPr>
          <w:p w:rsidR="00E02863" w:rsidRPr="00ED51D3" w:rsidRDefault="00E02863" w:rsidP="00981817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ED51D3">
              <w:rPr>
                <w:rFonts w:ascii="Arial" w:hAnsi="Arial" w:cs="Arial"/>
                <w:i/>
                <w:color w:val="000000"/>
              </w:rPr>
              <w:t xml:space="preserve">docker-compose </w:t>
            </w:r>
            <w:r w:rsidR="00981817" w:rsidRPr="00ED51D3">
              <w:rPr>
                <w:rFonts w:ascii="Arial" w:hAnsi="Arial" w:cs="Arial"/>
                <w:i/>
                <w:color w:val="000000"/>
              </w:rPr>
              <w:t>p</w:t>
            </w:r>
            <w:r w:rsidR="00A04B32" w:rsidRPr="00ED51D3">
              <w:rPr>
                <w:rFonts w:ascii="Arial" w:hAnsi="Arial" w:cs="Arial"/>
                <w:i/>
                <w:color w:val="000000"/>
              </w:rPr>
              <w:t>s</w:t>
            </w:r>
          </w:p>
        </w:tc>
      </w:tr>
      <w:tr w:rsidR="00A04B32" w:rsidTr="0016333B">
        <w:tc>
          <w:tcPr>
            <w:tcW w:w="3858" w:type="dxa"/>
            <w:vAlign w:val="center"/>
          </w:tcPr>
          <w:p w:rsidR="00A04B32" w:rsidRDefault="00A04B32" w:rsidP="0016333B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Parar todos os containers</w:t>
            </w:r>
          </w:p>
        </w:tc>
        <w:tc>
          <w:tcPr>
            <w:tcW w:w="4637" w:type="dxa"/>
            <w:vAlign w:val="center"/>
          </w:tcPr>
          <w:p w:rsidR="00A04B32" w:rsidRPr="00ED51D3" w:rsidRDefault="00A04B32" w:rsidP="0016333B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ED51D3">
              <w:rPr>
                <w:rFonts w:ascii="Arial" w:hAnsi="Arial" w:cs="Arial"/>
                <w:i/>
                <w:color w:val="000000"/>
              </w:rPr>
              <w:t>docker-compose stop</w:t>
            </w:r>
          </w:p>
        </w:tc>
      </w:tr>
      <w:tr w:rsidR="00712AC5" w:rsidTr="0016333B">
        <w:tc>
          <w:tcPr>
            <w:tcW w:w="3858" w:type="dxa"/>
            <w:vAlign w:val="center"/>
          </w:tcPr>
          <w:p w:rsidR="00712AC5" w:rsidRDefault="00712AC5" w:rsidP="0016333B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Remove todos os containers</w:t>
            </w:r>
          </w:p>
        </w:tc>
        <w:tc>
          <w:tcPr>
            <w:tcW w:w="4637" w:type="dxa"/>
            <w:vAlign w:val="center"/>
          </w:tcPr>
          <w:p w:rsidR="00712AC5" w:rsidRPr="00ED51D3" w:rsidRDefault="00712AC5" w:rsidP="0016333B">
            <w:pPr>
              <w:jc w:val="left"/>
              <w:rPr>
                <w:rFonts w:ascii="Arial" w:hAnsi="Arial" w:cs="Arial"/>
                <w:i/>
                <w:color w:val="000000"/>
              </w:rPr>
            </w:pPr>
            <w:r w:rsidRPr="00ED51D3">
              <w:rPr>
                <w:rFonts w:ascii="Arial" w:hAnsi="Arial" w:cs="Arial"/>
                <w:i/>
                <w:color w:val="000000"/>
              </w:rPr>
              <w:t>docker-compose down</w:t>
            </w:r>
          </w:p>
        </w:tc>
      </w:tr>
    </w:tbl>
    <w:p w:rsidR="00E02863" w:rsidRDefault="00E02863" w:rsidP="005525F6"/>
    <w:p w:rsidR="00E02863" w:rsidRDefault="00E02863" w:rsidP="005525F6"/>
    <w:p w:rsidR="005525F6" w:rsidRDefault="005525F6" w:rsidP="005525F6">
      <w:r w:rsidRPr="004C38BE">
        <w:t>Na lista de containers é possível observar seu nome, o comando interno que está sendo executado, o estado e em qual porta está rodando e o redirecionamento que está sendo utilizado. O phpmyadmin pode ser acessado na URL: http://localhost:8080, Figura 03 e a aplicação URL: http://localhost, Figura 04.</w:t>
      </w:r>
    </w:p>
    <w:p w:rsidR="00E02863" w:rsidRDefault="00E02863" w:rsidP="005525F6"/>
    <w:p w:rsidR="005525F6" w:rsidRDefault="005525F6" w:rsidP="00E02863">
      <w:pPr>
        <w:pStyle w:val="Figure"/>
        <w:jc w:val="both"/>
        <w:sectPr w:rsidR="005525F6">
          <w:headerReference w:type="even" r:id="rId16"/>
          <w:headerReference w:type="default" r:id="rId17"/>
          <w:footerReference w:type="even" r:id="rId18"/>
          <w:footerReference w:type="first" r:id="rId19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 w:equalWidth="0">
            <w:col w:w="8505"/>
          </w:cols>
        </w:sectPr>
      </w:pPr>
    </w:p>
    <w:p w:rsidR="005525F6" w:rsidRDefault="005525F6" w:rsidP="005525F6">
      <w:pPr>
        <w:pStyle w:val="Figure"/>
      </w:pPr>
      <w:r>
        <w:lastRenderedPageBreak/>
        <w:drawing>
          <wp:inline distT="0" distB="0" distL="0" distR="0" wp14:anchorId="547D98A9" wp14:editId="71566D8C">
            <wp:extent cx="2590800" cy="1986583"/>
            <wp:effectExtent l="19050" t="19050" r="19050" b="139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23" cy="2041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5525F6" w:rsidRDefault="005525F6" w:rsidP="005525F6">
      <w:pPr>
        <w:jc w:val="center"/>
        <w:rPr>
          <w:rFonts w:ascii="Helvetica" w:hAnsi="Helvetica"/>
          <w:b/>
          <w:bCs/>
          <w:sz w:val="20"/>
        </w:rPr>
      </w:pPr>
      <w:r w:rsidRPr="00C913D9">
        <w:rPr>
          <w:rFonts w:ascii="Helvetica" w:hAnsi="Helvetica"/>
          <w:b/>
          <w:bCs/>
          <w:sz w:val="20"/>
        </w:rPr>
        <w:t>Figura 3. http://localhost:8080</w:t>
      </w:r>
      <w:r w:rsidRPr="004C38BE">
        <w:rPr>
          <w:rFonts w:ascii="Helvetica" w:hAnsi="Helvetica"/>
          <w:b/>
          <w:bCs/>
          <w:sz w:val="20"/>
        </w:rPr>
        <w:t>.</w:t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  <w:t xml:space="preserve"> </w:t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  <w:t xml:space="preserve"> </w:t>
      </w:r>
    </w:p>
    <w:p w:rsidR="005525F6" w:rsidRDefault="005525F6" w:rsidP="005525F6">
      <w:pPr>
        <w:jc w:val="center"/>
      </w:pPr>
      <w:r>
        <w:rPr>
          <w:noProof/>
        </w:rPr>
        <w:lastRenderedPageBreak/>
        <w:drawing>
          <wp:inline distT="0" distB="0" distL="0" distR="0" wp14:anchorId="1BB5921E" wp14:editId="1FB33EED">
            <wp:extent cx="2590800" cy="1994364"/>
            <wp:effectExtent l="19050" t="19050" r="19050" b="254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65" cy="2047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5F6" w:rsidRDefault="005525F6" w:rsidP="005525F6">
      <w:pPr>
        <w:jc w:val="center"/>
      </w:pPr>
      <w:r>
        <w:rPr>
          <w:rFonts w:ascii="Helvetica" w:hAnsi="Helvetica"/>
          <w:b/>
          <w:bCs/>
          <w:sz w:val="20"/>
        </w:rPr>
        <w:tab/>
      </w:r>
      <w:r w:rsidRPr="00C913D9">
        <w:rPr>
          <w:rFonts w:ascii="Helvetica" w:hAnsi="Helvetica"/>
          <w:b/>
          <w:bCs/>
          <w:sz w:val="20"/>
        </w:rPr>
        <w:t>Figura 4. http://localhost</w:t>
      </w:r>
      <w:r w:rsidRPr="004C38BE">
        <w:rPr>
          <w:rFonts w:ascii="Helvetica" w:hAnsi="Helvetica"/>
          <w:b/>
          <w:bCs/>
          <w:sz w:val="20"/>
        </w:rPr>
        <w:t>.</w:t>
      </w:r>
    </w:p>
    <w:p w:rsidR="005525F6" w:rsidRDefault="005525F6" w:rsidP="005525F6">
      <w:pPr>
        <w:sectPr w:rsidR="005525F6" w:rsidSect="00E02863">
          <w:type w:val="continuous"/>
          <w:pgSz w:w="11907" w:h="16840" w:code="9"/>
          <w:pgMar w:top="1985" w:right="1701" w:bottom="1418" w:left="1701" w:header="964" w:footer="964" w:gutter="0"/>
          <w:pgNumType w:start="101"/>
          <w:cols w:num="2" w:space="454"/>
        </w:sectPr>
      </w:pPr>
    </w:p>
    <w:p w:rsidR="005525F6" w:rsidRDefault="005525F6" w:rsidP="005525F6"/>
    <w:p w:rsidR="005525F6" w:rsidRPr="005525F6" w:rsidRDefault="005525F6" w:rsidP="005525F6">
      <w:r w:rsidRPr="00C913D9">
        <w:t xml:space="preserve">Este é o ambiente completo rodando em </w:t>
      </w:r>
      <w:r w:rsidRPr="0051070B">
        <w:rPr>
          <w:i/>
        </w:rPr>
        <w:t>Docker</w:t>
      </w:r>
      <w:r w:rsidRPr="00C913D9">
        <w:t>, todas as al</w:t>
      </w:r>
      <w:r w:rsidR="00A32E25">
        <w:t xml:space="preserve">terações feitas na pasta </w:t>
      </w:r>
      <w:r w:rsidR="00A32E25" w:rsidRPr="00A32E25">
        <w:rPr>
          <w:i/>
        </w:rPr>
        <w:t>myapp</w:t>
      </w:r>
      <w:r w:rsidRPr="00C913D9">
        <w:t xml:space="preserve"> serão repassadas para o container interpretando internamente e devolvendo na URL </w:t>
      </w:r>
      <w:r w:rsidR="0051070B">
        <w:t xml:space="preserve">definida no arquivo </w:t>
      </w:r>
      <w:r w:rsidR="0051070B">
        <w:rPr>
          <w:i/>
        </w:rPr>
        <w:t>docker-compose.yml</w:t>
      </w:r>
      <w:r w:rsidR="0051070B">
        <w:t xml:space="preserve">. </w:t>
      </w:r>
      <w:r w:rsidRPr="00C913D9">
        <w:t>Assim foi concluído o ambiente de desenvolvimento virtual em Docker.</w:t>
      </w:r>
    </w:p>
    <w:p w:rsidR="00C913D9" w:rsidRDefault="00C913D9" w:rsidP="00C913D9"/>
    <w:p w:rsidR="005525F6" w:rsidRDefault="004B5AEF" w:rsidP="005525F6">
      <w:pPr>
        <w:pStyle w:val="Ttulo1"/>
      </w:pPr>
      <w:r>
        <w:lastRenderedPageBreak/>
        <w:t>6</w:t>
      </w:r>
      <w:r w:rsidR="00C913D9">
        <w:t xml:space="preserve">. </w:t>
      </w:r>
      <w:r>
        <w:t>Conclusão</w:t>
      </w:r>
    </w:p>
    <w:p w:rsidR="00C913D9" w:rsidRDefault="005525F6" w:rsidP="004C38BE">
      <w:r>
        <w:tab/>
      </w:r>
      <w:r w:rsidR="00C913D9" w:rsidRPr="00C913D9">
        <w:t>Concluímos que a ferramenta é sim funcional,</w:t>
      </w:r>
      <w:r>
        <w:t xml:space="preserve"> necessita o conhecimento de alguns comandos básicos, com um gerenciamento simples, com pouco estudo é possível criar e replicar ambientes complexos em apenas um arquivo central,</w:t>
      </w:r>
      <w:r w:rsidR="00C913D9" w:rsidRPr="00C913D9">
        <w:t xml:space="preserve"> executou com perfeição o trabalho proposto, mantém um sistema operacional limpo, livre de aplicações que não utilizamos no dia a dia, como ferramentas de testes, que podem ser criadas e apagadas rapidamente sem qualquer risco de conflito com outros aplicativos instalados. Mantém um nível de segurança alto, podendo manter informações dentro e fora do container, criar redes específicas isoladas da rede padrão. Por ser virtual e necessitar de adicionais para funcionar corretamente consome mais recursos da máquina host, tanto em disco quanto em processamento do que um ambiente local , mas  menos que uma máquina virtual convencional que recria todo o sistema operacional do zero.</w:t>
      </w:r>
    </w:p>
    <w:p w:rsidR="00EC49FE" w:rsidRDefault="004B5AEF" w:rsidP="00603861">
      <w:pPr>
        <w:pStyle w:val="Ttulo1"/>
      </w:pPr>
      <w:r>
        <w:t xml:space="preserve">7. </w:t>
      </w:r>
      <w:r w:rsidR="00EC49FE">
        <w:t>Refer</w:t>
      </w:r>
      <w:r>
        <w:t>ê</w:t>
      </w:r>
      <w:r w:rsidR="00EC49FE">
        <w:t>nc</w:t>
      </w:r>
      <w:r>
        <w:t>ia</w:t>
      </w:r>
      <w:r w:rsidR="00EC49FE">
        <w:t>s</w:t>
      </w:r>
    </w:p>
    <w:p w:rsidR="00EC49FE" w:rsidRDefault="00EC49FE" w:rsidP="0025722C">
      <w:pPr>
        <w:pStyle w:val="Reference"/>
      </w:pPr>
      <w:r>
        <w:t>Boulic, R. and Renault, O. (1991) “3D Hierarchies for Animation”, In: New Trends in Animation and Visualization, Edited by Nadia Magnenat-Thalmann and Daniel Thalmann, John Wiley &amp; Sons ltd., England.</w:t>
      </w:r>
    </w:p>
    <w:p w:rsidR="00EC49FE" w:rsidRDefault="00EC49FE" w:rsidP="0025722C">
      <w:pPr>
        <w:pStyle w:val="Reference"/>
      </w:pPr>
      <w:r>
        <w:t xml:space="preserve">Dyer, S., Martin, J. and Zulauf, J. (1995) “Motion Capture White Paper”, </w:t>
      </w:r>
      <w:hyperlink r:id="rId22" w:history="1">
        <w:r>
          <w:t>http://reality.sgi.com/employees/jam_sb/mocap/MoCapWP_v2.0.html</w:t>
        </w:r>
      </w:hyperlink>
      <w:r>
        <w:t>, December.</w:t>
      </w:r>
    </w:p>
    <w:p w:rsidR="00EC49FE" w:rsidRDefault="00EC49FE" w:rsidP="0025722C">
      <w:pPr>
        <w:pStyle w:val="Reference"/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EC49FE" w:rsidRDefault="00EC49FE" w:rsidP="0025722C">
      <w:pPr>
        <w:pStyle w:val="Reference"/>
      </w:pPr>
      <w:r>
        <w:t>Knuth, D. E.</w:t>
      </w:r>
      <w:r w:rsidR="00C66FED">
        <w:t xml:space="preserve"> (1984)</w:t>
      </w:r>
      <w:r>
        <w:t>, T</w:t>
      </w:r>
      <w:r w:rsidR="00C66FED">
        <w:t>he TeXbook, Addison Wesley, 15</w:t>
      </w:r>
      <w:r w:rsidR="00C66FED" w:rsidRPr="00C66FED">
        <w:rPr>
          <w:vertAlign w:val="superscript"/>
        </w:rPr>
        <w:t>th</w:t>
      </w:r>
      <w:r w:rsidR="00C66FED">
        <w:t xml:space="preserve"> edition</w:t>
      </w:r>
      <w:r>
        <w:t xml:space="preserve">. </w:t>
      </w:r>
    </w:p>
    <w:p w:rsidR="002469A4" w:rsidRDefault="002469A4" w:rsidP="002469A4">
      <w:pPr>
        <w:pStyle w:val="Reference"/>
        <w:rPr>
          <w:sz w:val="20"/>
          <w:lang w:eastAsia="en-US"/>
        </w:rPr>
      </w:pPr>
      <w:r>
        <w:rPr>
          <w:lang w:eastAsia="en-US"/>
        </w:rPr>
        <w:t xml:space="preserve">Smith, A. and Jones, B. (1999). On the complexity of computing. In </w:t>
      </w:r>
      <w:r>
        <w:rPr>
          <w:i/>
          <w:iCs/>
          <w:lang w:eastAsia="en-US"/>
        </w:rPr>
        <w:t>Advances in Computer Science</w:t>
      </w:r>
      <w:r>
        <w:rPr>
          <w:lang w:eastAsia="en-US"/>
        </w:rPr>
        <w:t>, pages 555–566. Publishing Press.</w:t>
      </w:r>
    </w:p>
    <w:p w:rsidR="002469A4" w:rsidRDefault="002469A4" w:rsidP="0025722C">
      <w:pPr>
        <w:pStyle w:val="Reference"/>
      </w:pPr>
    </w:p>
    <w:sectPr w:rsidR="002469A4">
      <w:headerReference w:type="even" r:id="rId23"/>
      <w:headerReference w:type="default" r:id="rId24"/>
      <w:footerReference w:type="even" r:id="rId25"/>
      <w:footerReference w:type="first" r:id="rId2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EB" w:rsidRDefault="003046EB">
      <w:r>
        <w:separator/>
      </w:r>
    </w:p>
  </w:endnote>
  <w:endnote w:type="continuationSeparator" w:id="0">
    <w:p w:rsidR="003046EB" w:rsidRDefault="0030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r>
      <w:t>Proceedings of the XII SIBGRAPI (October 1999) 101-104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pPr>
      <w:jc w:val="left"/>
    </w:pPr>
    <w:r>
      <w:t>Proceedings of the XII SIBGRAPI (October 1999)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EB" w:rsidRDefault="003046EB">
      <w:r>
        <w:separator/>
      </w:r>
    </w:p>
  </w:footnote>
  <w:footnote w:type="continuationSeparator" w:id="0">
    <w:p w:rsidR="003046EB" w:rsidRDefault="00304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Pr="00EC49FE" w:rsidRDefault="0016333B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16333B" w:rsidRPr="00EC49FE" w:rsidRDefault="0016333B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pPr>
      <w:framePr w:wrap="around" w:vAnchor="text" w:hAnchor="margin" w:xAlign="inside" w:y="1"/>
    </w:pPr>
  </w:p>
  <w:p w:rsidR="0016333B" w:rsidRDefault="0016333B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Pr="00EC49FE" w:rsidRDefault="0016333B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16333B" w:rsidRPr="00EC49FE" w:rsidRDefault="0016333B">
    <w:pPr>
      <w:jc w:val="right"/>
    </w:pPr>
    <w:r w:rsidRPr="00EC49FE">
      <w:t>S. Sandri, J. Stolfi, L.Velho</w:t>
    </w:r>
  </w:p>
  <w:p w:rsidR="0016333B" w:rsidRDefault="0016333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pPr>
      <w:framePr w:wrap="around" w:vAnchor="text" w:hAnchor="margin" w:xAlign="inside" w:y="1"/>
    </w:pPr>
  </w:p>
  <w:p w:rsidR="0016333B" w:rsidRDefault="0016333B">
    <w:pPr>
      <w:tabs>
        <w:tab w:val="right" w:pos="9356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Pr="00EC49FE" w:rsidRDefault="0016333B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16333B" w:rsidRPr="00EC49FE" w:rsidRDefault="0016333B">
    <w:pPr>
      <w:jc w:val="right"/>
    </w:pPr>
    <w:r w:rsidRPr="00EC49FE">
      <w:t>S. Sandri, J. Stolfi, L.Velho</w:t>
    </w:r>
  </w:p>
  <w:p w:rsidR="0016333B" w:rsidRDefault="0016333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3B" w:rsidRDefault="0016333B">
    <w:pPr>
      <w:framePr w:wrap="around" w:vAnchor="text" w:hAnchor="margin" w:xAlign="inside" w:y="1"/>
    </w:pPr>
  </w:p>
  <w:p w:rsidR="0016333B" w:rsidRDefault="0016333B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2628"/>
    <w:rsid w:val="00011B17"/>
    <w:rsid w:val="00022497"/>
    <w:rsid w:val="00026817"/>
    <w:rsid w:val="000569DA"/>
    <w:rsid w:val="00063D08"/>
    <w:rsid w:val="0006716B"/>
    <w:rsid w:val="000E683F"/>
    <w:rsid w:val="00141C8A"/>
    <w:rsid w:val="0016333B"/>
    <w:rsid w:val="001700B8"/>
    <w:rsid w:val="00176622"/>
    <w:rsid w:val="001A222E"/>
    <w:rsid w:val="001B0861"/>
    <w:rsid w:val="001C2CC8"/>
    <w:rsid w:val="001F4F58"/>
    <w:rsid w:val="0022582D"/>
    <w:rsid w:val="002469A4"/>
    <w:rsid w:val="0025722C"/>
    <w:rsid w:val="0026689F"/>
    <w:rsid w:val="00273C2C"/>
    <w:rsid w:val="00290562"/>
    <w:rsid w:val="002B6CD9"/>
    <w:rsid w:val="002C5B1E"/>
    <w:rsid w:val="003046EB"/>
    <w:rsid w:val="003112B6"/>
    <w:rsid w:val="00337ECA"/>
    <w:rsid w:val="0039084B"/>
    <w:rsid w:val="003C25DE"/>
    <w:rsid w:val="003C5D8E"/>
    <w:rsid w:val="003D4E86"/>
    <w:rsid w:val="003F4556"/>
    <w:rsid w:val="004023B2"/>
    <w:rsid w:val="004A4FEF"/>
    <w:rsid w:val="004B5AEF"/>
    <w:rsid w:val="004C06CB"/>
    <w:rsid w:val="004C38BE"/>
    <w:rsid w:val="004F0DA2"/>
    <w:rsid w:val="00507ACD"/>
    <w:rsid w:val="0051070B"/>
    <w:rsid w:val="00533CA3"/>
    <w:rsid w:val="005525F6"/>
    <w:rsid w:val="00556B9F"/>
    <w:rsid w:val="005A6D18"/>
    <w:rsid w:val="00603861"/>
    <w:rsid w:val="00635E55"/>
    <w:rsid w:val="006646FA"/>
    <w:rsid w:val="00676E05"/>
    <w:rsid w:val="00677533"/>
    <w:rsid w:val="0068092C"/>
    <w:rsid w:val="006D1325"/>
    <w:rsid w:val="00712AC5"/>
    <w:rsid w:val="00745441"/>
    <w:rsid w:val="007739CB"/>
    <w:rsid w:val="007920B8"/>
    <w:rsid w:val="007A15A9"/>
    <w:rsid w:val="007B715F"/>
    <w:rsid w:val="007C4987"/>
    <w:rsid w:val="00892EFF"/>
    <w:rsid w:val="008B1055"/>
    <w:rsid w:val="008E0F84"/>
    <w:rsid w:val="00915A3D"/>
    <w:rsid w:val="0092301E"/>
    <w:rsid w:val="00937836"/>
    <w:rsid w:val="00964A49"/>
    <w:rsid w:val="00977226"/>
    <w:rsid w:val="00981817"/>
    <w:rsid w:val="009C66C4"/>
    <w:rsid w:val="009E57B2"/>
    <w:rsid w:val="009E7B66"/>
    <w:rsid w:val="00A04B32"/>
    <w:rsid w:val="00A32E25"/>
    <w:rsid w:val="00A55CED"/>
    <w:rsid w:val="00AB6A0F"/>
    <w:rsid w:val="00AD7129"/>
    <w:rsid w:val="00B05C36"/>
    <w:rsid w:val="00B06EFE"/>
    <w:rsid w:val="00B16E1E"/>
    <w:rsid w:val="00B57390"/>
    <w:rsid w:val="00B61842"/>
    <w:rsid w:val="00B941C5"/>
    <w:rsid w:val="00BC3338"/>
    <w:rsid w:val="00BE4417"/>
    <w:rsid w:val="00C03E0F"/>
    <w:rsid w:val="00C3594B"/>
    <w:rsid w:val="00C56270"/>
    <w:rsid w:val="00C66FED"/>
    <w:rsid w:val="00C913D9"/>
    <w:rsid w:val="00C95469"/>
    <w:rsid w:val="00CC071E"/>
    <w:rsid w:val="00CD3B31"/>
    <w:rsid w:val="00D23250"/>
    <w:rsid w:val="00D730A8"/>
    <w:rsid w:val="00D8719B"/>
    <w:rsid w:val="00D93B02"/>
    <w:rsid w:val="00DD42D3"/>
    <w:rsid w:val="00DF3087"/>
    <w:rsid w:val="00E02863"/>
    <w:rsid w:val="00EC49FE"/>
    <w:rsid w:val="00EC5C7D"/>
    <w:rsid w:val="00ED51D3"/>
    <w:rsid w:val="00EE70EF"/>
    <w:rsid w:val="00F126E4"/>
    <w:rsid w:val="00F34640"/>
    <w:rsid w:val="00F86562"/>
    <w:rsid w:val="00F966A4"/>
    <w:rsid w:val="00FB153F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0283B-EE0A-4746-AA18-9062664A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rsid w:val="006D1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wrpelissari@gmail.com" TargetMode="Externa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gustavommh@gmail.com" TargetMode="External"/><Relationship Id="rId17" Type="http://schemas.openxmlformats.org/officeDocument/2006/relationships/header" Target="header4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reality.sgi.com/employees/jam_sb/mocap/MoCapWP_v2.0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732B-B156-4458-97A1-29E3ACFB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181</TotalTime>
  <Pages>1</Pages>
  <Words>1875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11977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acer</cp:lastModifiedBy>
  <cp:revision>46</cp:revision>
  <cp:lastPrinted>2005-03-17T02:14:00Z</cp:lastPrinted>
  <dcterms:created xsi:type="dcterms:W3CDTF">2019-05-25T13:45:00Z</dcterms:created>
  <dcterms:modified xsi:type="dcterms:W3CDTF">2019-05-25T16:46:00Z</dcterms:modified>
</cp:coreProperties>
</file>